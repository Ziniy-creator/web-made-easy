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DC926" w14:textId="10858164" w:rsidR="009854C4" w:rsidRPr="009460A8" w:rsidRDefault="000A3CB3" w:rsidP="009854C4">
      <w:pPr>
        <w:pStyle w:val="Titel"/>
        <w:rPr>
          <w:color w:val="C00000"/>
          <w:sz w:val="28"/>
          <w:szCs w:val="28"/>
          <w:lang w:val="da-DK"/>
        </w:rPr>
      </w:pPr>
      <w:r>
        <w:rPr>
          <w:color w:val="C00000"/>
          <w:sz w:val="68"/>
          <w:szCs w:val="68"/>
          <w:lang w:val="da-DK"/>
        </w:rPr>
        <w:t xml:space="preserve">  </w:t>
      </w:r>
      <w:r w:rsidR="00521011">
        <w:rPr>
          <w:color w:val="C00000"/>
          <w:sz w:val="68"/>
          <w:szCs w:val="68"/>
          <w:lang w:val="da-DK"/>
        </w:rPr>
        <w:t>Hansenberg</w:t>
      </w:r>
      <w:r w:rsidR="009854C4" w:rsidRPr="009460A8">
        <w:rPr>
          <w:color w:val="C00000"/>
          <w:sz w:val="68"/>
          <w:szCs w:val="68"/>
          <w:lang w:val="da-DK"/>
        </w:rPr>
        <w:t xml:space="preserve"> web</w:t>
      </w:r>
      <w:r w:rsidR="00773E00" w:rsidRPr="009460A8">
        <w:rPr>
          <w:color w:val="C00000"/>
          <w:sz w:val="68"/>
          <w:szCs w:val="68"/>
          <w:lang w:val="da-DK"/>
        </w:rPr>
        <w:t>udvikler</w:t>
      </w:r>
      <w:r w:rsidR="009854C4" w:rsidRPr="009460A8">
        <w:rPr>
          <w:color w:val="C00000"/>
          <w:sz w:val="68"/>
          <w:szCs w:val="68"/>
          <w:lang w:val="da-DK"/>
        </w:rPr>
        <w:t xml:space="preserve"> </w:t>
      </w:r>
      <w:r w:rsidR="00521011">
        <w:rPr>
          <w:color w:val="C00000"/>
          <w:sz w:val="68"/>
          <w:szCs w:val="68"/>
          <w:lang w:val="da-DK"/>
        </w:rPr>
        <w:t>stopprøve</w:t>
      </w:r>
      <w:r w:rsidR="009854C4" w:rsidRPr="009460A8">
        <w:rPr>
          <w:color w:val="C00000"/>
          <w:sz w:val="68"/>
          <w:szCs w:val="68"/>
          <w:lang w:val="da-DK"/>
        </w:rPr>
        <w:t xml:space="preserve"> </w:t>
      </w:r>
      <w:r w:rsidR="00866DA5" w:rsidRPr="009460A8">
        <w:rPr>
          <w:color w:val="C00000"/>
          <w:sz w:val="28"/>
          <w:szCs w:val="28"/>
          <w:lang w:val="da-DK"/>
        </w:rPr>
        <w:t>(i</w:t>
      </w:r>
      <w:r w:rsidR="00CA19FE">
        <w:rPr>
          <w:color w:val="C00000"/>
          <w:sz w:val="28"/>
          <w:szCs w:val="28"/>
          <w:lang w:val="da-DK"/>
        </w:rPr>
        <w:t xml:space="preserve"> </w:t>
      </w:r>
      <w:r w:rsidR="00866DA5" w:rsidRPr="009460A8">
        <w:rPr>
          <w:color w:val="C00000"/>
          <w:sz w:val="28"/>
          <w:szCs w:val="28"/>
          <w:lang w:val="da-DK"/>
        </w:rPr>
        <w:t>alt 6 timer)</w:t>
      </w:r>
    </w:p>
    <w:p w14:paraId="0C69DD68" w14:textId="77777777" w:rsidR="009854C4" w:rsidRPr="009460A8" w:rsidRDefault="009854C4" w:rsidP="009854C4">
      <w:pPr>
        <w:spacing w:line="276" w:lineRule="auto"/>
        <w:rPr>
          <w:color w:val="C00000"/>
          <w:lang w:val="da-DK"/>
        </w:rPr>
      </w:pPr>
    </w:p>
    <w:p w14:paraId="58DEE60F" w14:textId="7A2CB72B" w:rsidR="00997B60" w:rsidRPr="009460A8" w:rsidRDefault="00997B60" w:rsidP="00997B60">
      <w:pPr>
        <w:pStyle w:val="Overskrift1"/>
        <w:rPr>
          <w:color w:val="C00000"/>
          <w:lang w:val="da-DK"/>
        </w:rPr>
      </w:pPr>
      <w:r w:rsidRPr="009460A8">
        <w:rPr>
          <w:color w:val="C00000"/>
          <w:lang w:val="da-DK"/>
        </w:rPr>
        <w:t>RETNINGSLINJER:</w:t>
      </w:r>
    </w:p>
    <w:p w14:paraId="6F762D4D" w14:textId="22559705" w:rsidR="002E2D7E" w:rsidRPr="002E2D7E" w:rsidRDefault="002E2D7E" w:rsidP="002E2D7E">
      <w:pPr>
        <w:spacing w:line="276" w:lineRule="auto"/>
        <w:rPr>
          <w:lang w:val="da-DK"/>
        </w:rPr>
      </w:pPr>
      <w:r w:rsidRPr="002E2D7E">
        <w:rPr>
          <w:lang w:val="da-DK"/>
        </w:rPr>
        <w:t xml:space="preserve">Alle elever udfører de </w:t>
      </w:r>
      <w:r>
        <w:rPr>
          <w:lang w:val="da-DK"/>
        </w:rPr>
        <w:t xml:space="preserve">3 </w:t>
      </w:r>
      <w:r w:rsidRPr="002E2D7E">
        <w:rPr>
          <w:lang w:val="da-DK"/>
        </w:rPr>
        <w:t>opgaver</w:t>
      </w:r>
      <w:r w:rsidR="00773E00">
        <w:rPr>
          <w:lang w:val="da-DK"/>
        </w:rPr>
        <w:t xml:space="preserve"> som de har fået udleveret på </w:t>
      </w:r>
      <w:proofErr w:type="spellStart"/>
      <w:r w:rsidR="00521011">
        <w:rPr>
          <w:lang w:val="da-DK"/>
        </w:rPr>
        <w:t>Moodle</w:t>
      </w:r>
      <w:proofErr w:type="spellEnd"/>
      <w:r w:rsidRPr="002E2D7E">
        <w:rPr>
          <w:lang w:val="da-DK"/>
        </w:rPr>
        <w:t>.</w:t>
      </w:r>
    </w:p>
    <w:p w14:paraId="6C0EF771" w14:textId="246F4482" w:rsidR="002E2D7E" w:rsidRPr="002E2D7E" w:rsidRDefault="002E2D7E" w:rsidP="002E2D7E">
      <w:pPr>
        <w:spacing w:line="276" w:lineRule="auto"/>
        <w:rPr>
          <w:lang w:val="da-DK"/>
        </w:rPr>
      </w:pPr>
      <w:r w:rsidRPr="002E2D7E">
        <w:rPr>
          <w:lang w:val="da-DK"/>
        </w:rPr>
        <w:t xml:space="preserve">Der er adgang til </w:t>
      </w:r>
      <w:r w:rsidR="00773E00">
        <w:rPr>
          <w:lang w:val="da-DK"/>
        </w:rPr>
        <w:t>fællesdrevet</w:t>
      </w:r>
      <w:r w:rsidRPr="002E2D7E">
        <w:rPr>
          <w:lang w:val="da-DK"/>
        </w:rPr>
        <w:t>, og internettet under prøven. Den mundtlige eksamen sikrer at eleven ikke har kopieret kode som han/hun ikke selv forstår og kan forklare.</w:t>
      </w:r>
    </w:p>
    <w:p w14:paraId="116C09E1" w14:textId="67E42D55" w:rsidR="002E2D7E" w:rsidRPr="002E2D7E" w:rsidRDefault="002E2D7E" w:rsidP="002E2D7E">
      <w:pPr>
        <w:spacing w:line="276" w:lineRule="auto"/>
        <w:rPr>
          <w:lang w:val="da-DK"/>
        </w:rPr>
      </w:pPr>
      <w:r w:rsidRPr="002E2D7E">
        <w:rPr>
          <w:lang w:val="da-DK"/>
        </w:rPr>
        <w:t xml:space="preserve">Opgaverne </w:t>
      </w:r>
      <w:r w:rsidR="00521011">
        <w:rPr>
          <w:lang w:val="da-DK"/>
        </w:rPr>
        <w:t>uploades</w:t>
      </w:r>
      <w:r w:rsidRPr="002E2D7E">
        <w:rPr>
          <w:lang w:val="da-DK"/>
        </w:rPr>
        <w:t xml:space="preserve"> </w:t>
      </w:r>
      <w:proofErr w:type="spellStart"/>
      <w:r w:rsidR="0097582E">
        <w:rPr>
          <w:lang w:val="da-DK"/>
        </w:rPr>
        <w:t>M</w:t>
      </w:r>
      <w:r w:rsidR="00521011">
        <w:rPr>
          <w:lang w:val="da-DK"/>
        </w:rPr>
        <w:t>oodle</w:t>
      </w:r>
      <w:proofErr w:type="spellEnd"/>
      <w:r w:rsidR="00521011">
        <w:rPr>
          <w:lang w:val="da-DK"/>
        </w:rPr>
        <w:t xml:space="preserve"> </w:t>
      </w:r>
      <w:r w:rsidR="00773E00">
        <w:rPr>
          <w:lang w:val="da-DK"/>
        </w:rPr>
        <w:t xml:space="preserve"> </w:t>
      </w:r>
      <w:r w:rsidRPr="002E2D7E">
        <w:rPr>
          <w:lang w:val="da-DK"/>
        </w:rPr>
        <w:t xml:space="preserve">inden </w:t>
      </w:r>
      <w:r w:rsidR="00782EE8">
        <w:rPr>
          <w:lang w:val="da-DK"/>
        </w:rPr>
        <w:t>deadline</w:t>
      </w:r>
      <w:r w:rsidRPr="002E2D7E">
        <w:rPr>
          <w:lang w:val="da-DK"/>
        </w:rPr>
        <w:t>. Der k</w:t>
      </w:r>
      <w:r w:rsidR="00773E00">
        <w:rPr>
          <w:lang w:val="da-DK"/>
        </w:rPr>
        <w:t>an ikke afleveres efterfølgende!</w:t>
      </w:r>
    </w:p>
    <w:p w14:paraId="78C3C950" w14:textId="150F368E" w:rsidR="002E2D7E" w:rsidRPr="002E2D7E" w:rsidRDefault="002E2D7E" w:rsidP="002E2D7E">
      <w:pPr>
        <w:spacing w:line="276" w:lineRule="auto"/>
        <w:rPr>
          <w:lang w:val="da-DK"/>
        </w:rPr>
      </w:pPr>
      <w:r w:rsidRPr="002E2D7E">
        <w:rPr>
          <w:lang w:val="da-DK"/>
        </w:rPr>
        <w:t xml:space="preserve">Prøven afholdes i 2 perioder, adskilt af 30 min. frokostpause. </w:t>
      </w:r>
    </w:p>
    <w:p w14:paraId="0A0EF455" w14:textId="77777777" w:rsidR="002E2D7E" w:rsidRPr="002E2D7E" w:rsidRDefault="002E2D7E" w:rsidP="002E2D7E">
      <w:pPr>
        <w:spacing w:line="276" w:lineRule="auto"/>
        <w:rPr>
          <w:lang w:val="da-DK"/>
        </w:rPr>
      </w:pPr>
      <w:r w:rsidRPr="002E2D7E">
        <w:rPr>
          <w:lang w:val="da-DK"/>
        </w:rPr>
        <w:t>Der er ikke adgang til lokalet i pausen.</w:t>
      </w:r>
    </w:p>
    <w:p w14:paraId="7AC01480" w14:textId="77777777" w:rsidR="002E2D7E" w:rsidRPr="002E2D7E" w:rsidRDefault="002E2D7E" w:rsidP="002E2D7E">
      <w:pPr>
        <w:spacing w:line="276" w:lineRule="auto"/>
        <w:rPr>
          <w:lang w:val="da-DK"/>
        </w:rPr>
      </w:pPr>
      <w:r w:rsidRPr="002E2D7E">
        <w:rPr>
          <w:lang w:val="da-DK"/>
        </w:rPr>
        <w:t>Det er tilladt at spise og drikke (med lukkede beholdere) under prøven.</w:t>
      </w:r>
    </w:p>
    <w:p w14:paraId="3318376A" w14:textId="2BD4794F" w:rsidR="00203DFD" w:rsidRDefault="00470B40" w:rsidP="009854C4">
      <w:pPr>
        <w:spacing w:line="276" w:lineRule="auto"/>
        <w:rPr>
          <w:lang w:val="da-DK"/>
        </w:rPr>
      </w:pPr>
      <w:r>
        <w:rPr>
          <w:lang w:val="da-DK"/>
        </w:rPr>
        <w:t xml:space="preserve">Det er tilladt at aflevere opgaven og forlade lokalet før tid - </w:t>
      </w:r>
      <w:r w:rsidRPr="00470B40">
        <w:rPr>
          <w:lang w:val="da-DK"/>
        </w:rPr>
        <w:t>dog ikke det sidste kvarter inden afslutningen af prøven</w:t>
      </w:r>
      <w:r>
        <w:rPr>
          <w:lang w:val="da-DK"/>
        </w:rPr>
        <w:t xml:space="preserve"> eller del 1,</w:t>
      </w:r>
      <w:r w:rsidRPr="00470B40">
        <w:rPr>
          <w:lang w:val="da-DK"/>
        </w:rPr>
        <w:t xml:space="preserve"> for at undgå forstyrrelse af de øvrige eksaminander</w:t>
      </w:r>
      <w:r>
        <w:rPr>
          <w:lang w:val="da-DK"/>
        </w:rPr>
        <w:t xml:space="preserve">.  </w:t>
      </w:r>
    </w:p>
    <w:p w14:paraId="113E8313" w14:textId="26372C4C" w:rsidR="00CB0C1C" w:rsidRDefault="00CB0C1C" w:rsidP="009854C4">
      <w:pPr>
        <w:spacing w:line="276" w:lineRule="auto"/>
        <w:rPr>
          <w:lang w:val="da-DK"/>
        </w:rPr>
      </w:pPr>
    </w:p>
    <w:p w14:paraId="19582A07" w14:textId="77777777" w:rsidR="00CB0C1C" w:rsidRPr="00CB0C1C" w:rsidRDefault="00CB0C1C" w:rsidP="00CB0C1C">
      <w:pPr>
        <w:spacing w:line="276" w:lineRule="auto"/>
        <w:rPr>
          <w:b/>
          <w:lang w:val="da-DK"/>
        </w:rPr>
      </w:pPr>
      <w:r w:rsidRPr="00CB0C1C">
        <w:rPr>
          <w:b/>
          <w:lang w:val="da-DK"/>
        </w:rPr>
        <w:t xml:space="preserve">OBS!!! </w:t>
      </w:r>
    </w:p>
    <w:p w14:paraId="6650FC9F" w14:textId="77777777" w:rsidR="00CB0C1C" w:rsidRDefault="00CB0C1C" w:rsidP="00CB0C1C">
      <w:pPr>
        <w:rPr>
          <w:lang w:val="da-DK"/>
        </w:rPr>
      </w:pPr>
      <w:r>
        <w:rPr>
          <w:lang w:val="da-DK"/>
        </w:rPr>
        <w:t xml:space="preserve">Du starter med at lave en tjekliste på kravene i hele eksamensopgaven (det vil sige, alle 3 opgaver), og ud fra den laver du et tidsskema, så du har overblik over hvor lang tid du kan bruge på de forskellige dele af opgaven.  Du har 6 timer i alt. Tjekliste og tidsplan i PDF format, skal afleveres sammen med eksamensopgaven. </w:t>
      </w:r>
    </w:p>
    <w:p w14:paraId="4BF854CD" w14:textId="77777777" w:rsidR="00CB0C1C" w:rsidRDefault="00CB0C1C" w:rsidP="00CB0C1C">
      <w:pPr>
        <w:spacing w:line="276" w:lineRule="auto"/>
        <w:rPr>
          <w:lang w:val="da-DK"/>
        </w:rPr>
      </w:pPr>
    </w:p>
    <w:p w14:paraId="10DA0BAD" w14:textId="77777777" w:rsidR="00CB0C1C" w:rsidRDefault="00CB0C1C" w:rsidP="00CB0C1C">
      <w:pPr>
        <w:spacing w:line="276" w:lineRule="auto"/>
        <w:rPr>
          <w:lang w:val="da-DK"/>
        </w:rPr>
      </w:pPr>
    </w:p>
    <w:p w14:paraId="17FE9F1A" w14:textId="77777777" w:rsidR="00CB0C1C" w:rsidRDefault="00CB0C1C" w:rsidP="00CB0C1C">
      <w:pPr>
        <w:spacing w:line="276" w:lineRule="auto"/>
        <w:rPr>
          <w:lang w:val="da-DK"/>
        </w:rPr>
      </w:pPr>
      <w:r>
        <w:rPr>
          <w:lang w:val="da-DK"/>
        </w:rPr>
        <w:t xml:space="preserve">God fornøjelse </w:t>
      </w:r>
      <w:r w:rsidRPr="00FB29D2">
        <w:rPr>
          <w:lang w:val="da-DK"/>
        </w:rPr>
        <w:sym w:font="Wingdings" w:char="F04A"/>
      </w:r>
      <w:r>
        <w:rPr>
          <w:lang w:val="da-DK"/>
        </w:rPr>
        <w:t xml:space="preserve"> </w:t>
      </w:r>
    </w:p>
    <w:p w14:paraId="2DAB2286" w14:textId="77777777" w:rsidR="00CB0C1C" w:rsidRDefault="00CB0C1C" w:rsidP="009854C4">
      <w:pPr>
        <w:spacing w:line="276" w:lineRule="auto"/>
        <w:rPr>
          <w:lang w:val="da-DK"/>
        </w:rPr>
      </w:pPr>
    </w:p>
    <w:p w14:paraId="21A465D0" w14:textId="77777777" w:rsidR="009854C4" w:rsidRDefault="009854C4">
      <w:pPr>
        <w:pStyle w:val="Titel"/>
        <w:rPr>
          <w:lang w:val="da-DK"/>
        </w:rPr>
      </w:pPr>
    </w:p>
    <w:p w14:paraId="74E4E048" w14:textId="28B34C3C" w:rsidR="00944A04" w:rsidRPr="009460A8" w:rsidRDefault="002B0EE5">
      <w:pPr>
        <w:pStyle w:val="Titel"/>
        <w:rPr>
          <w:sz w:val="56"/>
          <w:szCs w:val="56"/>
          <w:lang w:val="da-DK"/>
        </w:rPr>
      </w:pPr>
      <w:r w:rsidRPr="009460A8">
        <w:rPr>
          <w:sz w:val="56"/>
          <w:szCs w:val="56"/>
          <w:lang w:val="da-DK"/>
        </w:rPr>
        <w:t>O</w:t>
      </w:r>
      <w:r w:rsidR="00142BC0" w:rsidRPr="009460A8">
        <w:rPr>
          <w:sz w:val="56"/>
          <w:szCs w:val="56"/>
          <w:lang w:val="da-DK"/>
        </w:rPr>
        <w:t xml:space="preserve">pgave </w:t>
      </w:r>
      <w:r w:rsidR="00032E1B" w:rsidRPr="009460A8">
        <w:rPr>
          <w:sz w:val="56"/>
          <w:szCs w:val="56"/>
          <w:lang w:val="da-DK"/>
        </w:rPr>
        <w:t>1</w:t>
      </w:r>
      <w:r w:rsidRPr="009460A8">
        <w:rPr>
          <w:sz w:val="56"/>
          <w:szCs w:val="56"/>
          <w:lang w:val="da-DK"/>
        </w:rPr>
        <w:t>:</w:t>
      </w:r>
      <w:r w:rsidR="00032E1B" w:rsidRPr="009460A8">
        <w:rPr>
          <w:sz w:val="56"/>
          <w:szCs w:val="56"/>
          <w:lang w:val="da-DK"/>
        </w:rPr>
        <w:t xml:space="preserve"> </w:t>
      </w:r>
      <w:r w:rsidR="00142BC0" w:rsidRPr="009460A8">
        <w:rPr>
          <w:sz w:val="56"/>
          <w:szCs w:val="56"/>
          <w:lang w:val="da-DK"/>
        </w:rPr>
        <w:t>HTML/CSS</w:t>
      </w:r>
    </w:p>
    <w:p w14:paraId="0180585E" w14:textId="33CAB4F6" w:rsidR="00EF193C" w:rsidRDefault="00EF193C" w:rsidP="00EF193C">
      <w:pPr>
        <w:rPr>
          <w:lang w:val="da-DK"/>
        </w:rPr>
      </w:pPr>
    </w:p>
    <w:p w14:paraId="2DF76016" w14:textId="4D667A25" w:rsidR="00944A04" w:rsidRDefault="004A7B2F" w:rsidP="000C08DB">
      <w:pPr>
        <w:spacing w:line="276" w:lineRule="auto"/>
        <w:rPr>
          <w:lang w:val="da-DK"/>
        </w:rPr>
      </w:pPr>
      <w:r>
        <w:rPr>
          <w:lang w:val="da-DK"/>
        </w:rPr>
        <w:t>Til</w:t>
      </w:r>
      <w:r w:rsidR="00142BC0" w:rsidRPr="00142BC0">
        <w:rPr>
          <w:lang w:val="da-DK"/>
        </w:rPr>
        <w:t xml:space="preserve"> opgaven er der tilknyttet en </w:t>
      </w:r>
      <w:r w:rsidR="005C66C0">
        <w:rPr>
          <w:lang w:val="da-DK"/>
        </w:rPr>
        <w:t>Adobe XD</w:t>
      </w:r>
      <w:r w:rsidR="005C66C0" w:rsidRPr="00142BC0">
        <w:rPr>
          <w:lang w:val="da-DK"/>
        </w:rPr>
        <w:t xml:space="preserve"> </w:t>
      </w:r>
      <w:r w:rsidR="00142BC0" w:rsidRPr="00142BC0">
        <w:rPr>
          <w:lang w:val="da-DK"/>
        </w:rPr>
        <w:t>fil</w:t>
      </w:r>
      <w:r w:rsidR="00142BC0">
        <w:rPr>
          <w:lang w:val="da-DK"/>
        </w:rPr>
        <w:t xml:space="preserve"> </w:t>
      </w:r>
      <w:r w:rsidR="00773E00">
        <w:rPr>
          <w:lang w:val="da-DK"/>
        </w:rPr>
        <w:t>–</w:t>
      </w:r>
      <w:r w:rsidR="00142BC0">
        <w:rPr>
          <w:lang w:val="da-DK"/>
        </w:rPr>
        <w:t xml:space="preserve"> </w:t>
      </w:r>
      <w:r w:rsidR="005C66C0" w:rsidRPr="005C66C0">
        <w:rPr>
          <w:lang w:val="da-DK"/>
        </w:rPr>
        <w:t>Stopprøve maj 2021.xd</w:t>
      </w:r>
      <w:r w:rsidR="004602CD">
        <w:rPr>
          <w:lang w:val="da-DK"/>
        </w:rPr>
        <w:t xml:space="preserve"> -</w:t>
      </w:r>
      <w:r w:rsidR="00390435">
        <w:rPr>
          <w:lang w:val="da-DK"/>
        </w:rPr>
        <w:t xml:space="preserve"> som skal bruges til at lave en</w:t>
      </w:r>
      <w:r w:rsidR="0059605C">
        <w:rPr>
          <w:lang w:val="da-DK"/>
        </w:rPr>
        <w:t xml:space="preserve"> </w:t>
      </w:r>
      <w:proofErr w:type="spellStart"/>
      <w:r w:rsidR="00390435">
        <w:rPr>
          <w:lang w:val="da-DK"/>
        </w:rPr>
        <w:t>responsiv</w:t>
      </w:r>
      <w:proofErr w:type="spellEnd"/>
      <w:r w:rsidR="00390435">
        <w:rPr>
          <w:lang w:val="da-DK"/>
        </w:rPr>
        <w:t xml:space="preserve"> </w:t>
      </w:r>
      <w:r w:rsidR="0059605C">
        <w:rPr>
          <w:lang w:val="da-DK"/>
        </w:rPr>
        <w:t>websid</w:t>
      </w:r>
      <w:r w:rsidR="00142BC0">
        <w:rPr>
          <w:lang w:val="da-DK"/>
        </w:rPr>
        <w:t>e</w:t>
      </w:r>
      <w:r w:rsidR="00C83C98">
        <w:rPr>
          <w:lang w:val="da-DK"/>
        </w:rPr>
        <w:t>.</w:t>
      </w:r>
      <w:r w:rsidR="00142BC0">
        <w:rPr>
          <w:lang w:val="da-DK"/>
        </w:rPr>
        <w:t xml:space="preserve"> </w:t>
      </w:r>
      <w:r w:rsidR="00773E00">
        <w:rPr>
          <w:lang w:val="da-DK"/>
        </w:rPr>
        <w:t>Webside</w:t>
      </w:r>
      <w:r w:rsidR="00390435">
        <w:rPr>
          <w:lang w:val="da-DK"/>
        </w:rPr>
        <w:t>n</w:t>
      </w:r>
      <w:r w:rsidR="00C83C98">
        <w:rPr>
          <w:lang w:val="da-DK"/>
        </w:rPr>
        <w:t xml:space="preserve"> </w:t>
      </w:r>
      <w:r w:rsidR="00C83C98" w:rsidRPr="00C83C98">
        <w:rPr>
          <w:lang w:val="da-DK"/>
        </w:rPr>
        <w:t xml:space="preserve">skal </w:t>
      </w:r>
      <w:r w:rsidR="00773E00">
        <w:rPr>
          <w:lang w:val="da-DK"/>
        </w:rPr>
        <w:t xml:space="preserve">ligne </w:t>
      </w:r>
      <w:r w:rsidR="005C66C0">
        <w:rPr>
          <w:lang w:val="da-DK"/>
        </w:rPr>
        <w:t>Adobe XD</w:t>
      </w:r>
      <w:r w:rsidR="00390435">
        <w:rPr>
          <w:lang w:val="da-DK"/>
        </w:rPr>
        <w:t>-</w:t>
      </w:r>
      <w:r w:rsidR="00C83C98">
        <w:rPr>
          <w:lang w:val="da-DK"/>
        </w:rPr>
        <w:t>filen så præcist som muligt</w:t>
      </w:r>
      <w:r w:rsidR="00390435">
        <w:rPr>
          <w:lang w:val="da-DK"/>
        </w:rPr>
        <w:t xml:space="preserve"> når siden vises på P</w:t>
      </w:r>
      <w:r w:rsidR="00DD479E">
        <w:rPr>
          <w:lang w:val="da-DK"/>
        </w:rPr>
        <w:t xml:space="preserve">c </w:t>
      </w:r>
      <w:r w:rsidR="00390435">
        <w:rPr>
          <w:lang w:val="da-DK"/>
        </w:rPr>
        <w:t xml:space="preserve">skærm. Du må selv om du vil bruge </w:t>
      </w:r>
      <w:proofErr w:type="spellStart"/>
      <w:r w:rsidR="00390435">
        <w:rPr>
          <w:lang w:val="da-DK"/>
        </w:rPr>
        <w:t>grid</w:t>
      </w:r>
      <w:proofErr w:type="spellEnd"/>
      <w:r w:rsidR="00390435">
        <w:rPr>
          <w:lang w:val="da-DK"/>
        </w:rPr>
        <w:t>-system/</w:t>
      </w:r>
      <w:proofErr w:type="spellStart"/>
      <w:r w:rsidR="00390435">
        <w:rPr>
          <w:lang w:val="da-DK"/>
        </w:rPr>
        <w:t>flexbox</w:t>
      </w:r>
      <w:proofErr w:type="spellEnd"/>
      <w:r w:rsidR="00390435">
        <w:rPr>
          <w:lang w:val="da-DK"/>
        </w:rPr>
        <w:t>, media-</w:t>
      </w:r>
      <w:proofErr w:type="spellStart"/>
      <w:r w:rsidR="00390435">
        <w:rPr>
          <w:lang w:val="da-DK"/>
        </w:rPr>
        <w:t>querries</w:t>
      </w:r>
      <w:proofErr w:type="spellEnd"/>
      <w:r w:rsidR="00390435">
        <w:rPr>
          <w:lang w:val="da-DK"/>
        </w:rPr>
        <w:t>, %</w:t>
      </w:r>
      <w:r w:rsidR="00DD479E">
        <w:rPr>
          <w:lang w:val="da-DK"/>
        </w:rPr>
        <w:t xml:space="preserve"> -</w:t>
      </w:r>
      <w:r w:rsidR="00390435">
        <w:rPr>
          <w:lang w:val="da-DK"/>
        </w:rPr>
        <w:t xml:space="preserve"> eller en blanding til at lave siden </w:t>
      </w:r>
      <w:proofErr w:type="spellStart"/>
      <w:r w:rsidR="00390435">
        <w:rPr>
          <w:lang w:val="da-DK"/>
        </w:rPr>
        <w:t>responsive</w:t>
      </w:r>
      <w:proofErr w:type="spellEnd"/>
      <w:r w:rsidR="00390435">
        <w:rPr>
          <w:lang w:val="da-DK"/>
        </w:rPr>
        <w:t xml:space="preserve">. Bare husk at den </w:t>
      </w:r>
      <w:r w:rsidR="00DD479E">
        <w:rPr>
          <w:lang w:val="da-DK"/>
        </w:rPr>
        <w:t xml:space="preserve">skal kunne ses på PC, tablet og mobil. </w:t>
      </w:r>
    </w:p>
    <w:p w14:paraId="24BAB7D7" w14:textId="3A19CE55" w:rsidR="00516951" w:rsidRDefault="0014283C" w:rsidP="000C08DB">
      <w:pPr>
        <w:spacing w:line="276" w:lineRule="auto"/>
        <w:rPr>
          <w:lang w:val="da-DK"/>
        </w:rPr>
      </w:pPr>
      <w:r>
        <w:rPr>
          <w:lang w:val="da-DK"/>
        </w:rPr>
        <w:t xml:space="preserve">Der skal laves en forside </w:t>
      </w:r>
      <w:r w:rsidR="00EF193C">
        <w:rPr>
          <w:lang w:val="da-DK"/>
        </w:rPr>
        <w:t>i</w:t>
      </w:r>
      <w:r>
        <w:rPr>
          <w:lang w:val="da-DK"/>
        </w:rPr>
        <w:t xml:space="preserve"> HTML(5)/CSS –</w:t>
      </w:r>
      <w:r w:rsidR="00F82F4A">
        <w:rPr>
          <w:lang w:val="da-DK"/>
        </w:rPr>
        <w:t xml:space="preserve"> </w:t>
      </w:r>
      <w:r w:rsidR="00516951">
        <w:rPr>
          <w:lang w:val="da-DK"/>
        </w:rPr>
        <w:t>som</w:t>
      </w:r>
      <w:r>
        <w:rPr>
          <w:lang w:val="da-DK"/>
        </w:rPr>
        <w:t xml:space="preserve"> det</w:t>
      </w:r>
      <w:r w:rsidR="00516951">
        <w:rPr>
          <w:lang w:val="da-DK"/>
        </w:rPr>
        <w:t xml:space="preserve"> fremgår af </w:t>
      </w:r>
      <w:proofErr w:type="spellStart"/>
      <w:r w:rsidR="00516951">
        <w:rPr>
          <w:lang w:val="da-DK"/>
        </w:rPr>
        <w:t>psd</w:t>
      </w:r>
      <w:proofErr w:type="spellEnd"/>
      <w:r w:rsidR="00516951">
        <w:rPr>
          <w:lang w:val="da-DK"/>
        </w:rPr>
        <w:t xml:space="preserve"> filen.</w:t>
      </w:r>
    </w:p>
    <w:p w14:paraId="2C0D6BCC" w14:textId="44A795D8" w:rsidR="00877A22" w:rsidRPr="00142BC0" w:rsidRDefault="00666E33" w:rsidP="000C08DB">
      <w:pPr>
        <w:spacing w:line="276" w:lineRule="auto"/>
        <w:rPr>
          <w:lang w:val="da-DK"/>
        </w:rPr>
      </w:pPr>
      <w:r>
        <w:rPr>
          <w:lang w:val="da-DK"/>
        </w:rPr>
        <w:t xml:space="preserve">Du </w:t>
      </w:r>
      <w:r w:rsidRPr="00666E33">
        <w:rPr>
          <w:b/>
          <w:lang w:val="da-DK"/>
        </w:rPr>
        <w:t>skal</w:t>
      </w:r>
      <w:r>
        <w:rPr>
          <w:lang w:val="da-DK"/>
        </w:rPr>
        <w:t xml:space="preserve"> l</w:t>
      </w:r>
      <w:r w:rsidR="00877A22">
        <w:rPr>
          <w:lang w:val="da-DK"/>
        </w:rPr>
        <w:t>av</w:t>
      </w:r>
      <w:r>
        <w:rPr>
          <w:lang w:val="da-DK"/>
        </w:rPr>
        <w:t>e</w:t>
      </w:r>
      <w:r w:rsidR="00877A22">
        <w:rPr>
          <w:lang w:val="da-DK"/>
        </w:rPr>
        <w:t xml:space="preserve"> en </w:t>
      </w:r>
      <w:r w:rsidR="00773E00">
        <w:rPr>
          <w:lang w:val="da-DK"/>
        </w:rPr>
        <w:t>mappe</w:t>
      </w:r>
      <w:r w:rsidR="00877A22">
        <w:rPr>
          <w:lang w:val="da-DK"/>
        </w:rPr>
        <w:t xml:space="preserve"> </w:t>
      </w:r>
      <w:r w:rsidR="005556E2">
        <w:rPr>
          <w:lang w:val="da-DK"/>
        </w:rPr>
        <w:t xml:space="preserve">kaldet </w:t>
      </w:r>
      <w:r w:rsidR="00CC7D0B">
        <w:rPr>
          <w:lang w:val="da-DK"/>
        </w:rPr>
        <w:t>"</w:t>
      </w:r>
      <w:proofErr w:type="spellStart"/>
      <w:r w:rsidR="005556E2">
        <w:rPr>
          <w:lang w:val="da-DK"/>
        </w:rPr>
        <w:t>dit_navn_</w:t>
      </w:r>
      <w:r w:rsidR="0014283C">
        <w:rPr>
          <w:lang w:val="da-DK"/>
        </w:rPr>
        <w:t>opgave</w:t>
      </w:r>
      <w:r w:rsidR="00773E00">
        <w:rPr>
          <w:lang w:val="da-DK"/>
        </w:rPr>
        <w:t>numme</w:t>
      </w:r>
      <w:r w:rsidR="00773E00">
        <w:rPr>
          <w:i/>
          <w:lang w:val="da-DK"/>
        </w:rPr>
        <w:t>r</w:t>
      </w:r>
      <w:proofErr w:type="spellEnd"/>
      <w:r w:rsidR="00CC7D0B">
        <w:rPr>
          <w:lang w:val="da-DK"/>
        </w:rPr>
        <w:t xml:space="preserve">" </w:t>
      </w:r>
      <w:r w:rsidR="00877A22">
        <w:rPr>
          <w:lang w:val="da-DK"/>
        </w:rPr>
        <w:t>og læg</w:t>
      </w:r>
      <w:r>
        <w:rPr>
          <w:lang w:val="da-DK"/>
        </w:rPr>
        <w:t>ge</w:t>
      </w:r>
      <w:r w:rsidR="00877A22">
        <w:rPr>
          <w:lang w:val="da-DK"/>
        </w:rPr>
        <w:t xml:space="preserve"> dit website</w:t>
      </w:r>
      <w:r w:rsidR="00773E00">
        <w:rPr>
          <w:lang w:val="da-DK"/>
        </w:rPr>
        <w:t xml:space="preserve"> og vedrørende filer (Alle tidsskemaer og tjeklister og eventuelle designmanualer/wireframes o.l. skal gemme som PDF format)</w:t>
      </w:r>
      <w:r w:rsidR="00877A22">
        <w:rPr>
          <w:lang w:val="da-DK"/>
        </w:rPr>
        <w:t xml:space="preserve"> i den.</w:t>
      </w:r>
    </w:p>
    <w:p w14:paraId="6225AAB7" w14:textId="3DF231B3" w:rsidR="00877A22" w:rsidRDefault="00877A22" w:rsidP="00D809BC">
      <w:pPr>
        <w:spacing w:after="0" w:line="276" w:lineRule="auto"/>
        <w:rPr>
          <w:lang w:val="da-DK"/>
        </w:rPr>
      </w:pPr>
      <w:r>
        <w:rPr>
          <w:lang w:val="da-DK"/>
        </w:rPr>
        <w:t xml:space="preserve">Websitet </w:t>
      </w:r>
      <w:r w:rsidRPr="00940338">
        <w:rPr>
          <w:b/>
          <w:lang w:val="da-DK"/>
        </w:rPr>
        <w:t>skal</w:t>
      </w:r>
      <w:r>
        <w:rPr>
          <w:lang w:val="da-DK"/>
        </w:rPr>
        <w:t xml:space="preserve"> </w:t>
      </w:r>
      <w:r w:rsidR="00D809BC">
        <w:rPr>
          <w:lang w:val="da-DK"/>
        </w:rPr>
        <w:t xml:space="preserve">have en mappe til billederne. </w:t>
      </w:r>
      <w:r>
        <w:rPr>
          <w:lang w:val="da-DK"/>
        </w:rPr>
        <w:t xml:space="preserve"> </w:t>
      </w:r>
    </w:p>
    <w:p w14:paraId="0F698509" w14:textId="77777777" w:rsidR="00D809BC" w:rsidRDefault="00D809BC" w:rsidP="00D809BC">
      <w:pPr>
        <w:spacing w:after="0" w:line="276" w:lineRule="auto"/>
        <w:rPr>
          <w:lang w:val="da-DK"/>
        </w:rPr>
      </w:pPr>
    </w:p>
    <w:p w14:paraId="10256743" w14:textId="52F7715A" w:rsidR="00FB0763" w:rsidRDefault="0015527D" w:rsidP="000C08DB">
      <w:pPr>
        <w:spacing w:line="276" w:lineRule="auto"/>
        <w:rPr>
          <w:lang w:val="da-DK"/>
        </w:rPr>
      </w:pPr>
      <w:r>
        <w:rPr>
          <w:lang w:val="da-DK"/>
        </w:rPr>
        <w:t>Alle farver kan aflæses fra</w:t>
      </w:r>
      <w:r w:rsidR="008B3761">
        <w:rPr>
          <w:lang w:val="da-DK"/>
        </w:rPr>
        <w:t xml:space="preserve"> </w:t>
      </w:r>
      <w:r w:rsidR="001D131C">
        <w:rPr>
          <w:lang w:val="da-DK"/>
        </w:rPr>
        <w:t>Adobe XD</w:t>
      </w:r>
      <w:r w:rsidR="008B3761">
        <w:rPr>
          <w:lang w:val="da-DK"/>
        </w:rPr>
        <w:t xml:space="preserve"> filen – de tilhørende billeder</w:t>
      </w:r>
      <w:r w:rsidR="00D675B6">
        <w:rPr>
          <w:lang w:val="da-DK"/>
        </w:rPr>
        <w:t>, tekster og baggrunde</w:t>
      </w:r>
      <w:r w:rsidR="008B3761">
        <w:rPr>
          <w:lang w:val="da-DK"/>
        </w:rPr>
        <w:t xml:space="preserve"> findes som lag i </w:t>
      </w:r>
      <w:proofErr w:type="spellStart"/>
      <w:r w:rsidR="008B3761">
        <w:rPr>
          <w:lang w:val="da-DK"/>
        </w:rPr>
        <w:t>photoshop</w:t>
      </w:r>
      <w:proofErr w:type="spellEnd"/>
      <w:r w:rsidR="008B3761">
        <w:rPr>
          <w:lang w:val="da-DK"/>
        </w:rPr>
        <w:t xml:space="preserve"> filen</w:t>
      </w:r>
      <w:r w:rsidR="000B520E">
        <w:rPr>
          <w:lang w:val="da-DK"/>
        </w:rPr>
        <w:t>.</w:t>
      </w:r>
      <w:r w:rsidR="00D23517">
        <w:rPr>
          <w:lang w:val="da-DK"/>
        </w:rPr>
        <w:t xml:space="preserve"> </w:t>
      </w:r>
    </w:p>
    <w:p w14:paraId="5A130685" w14:textId="62289AF9" w:rsidR="008B3761" w:rsidRDefault="00D23517" w:rsidP="000C08DB">
      <w:pPr>
        <w:spacing w:line="276" w:lineRule="auto"/>
        <w:rPr>
          <w:lang w:val="da-DK"/>
        </w:rPr>
      </w:pPr>
      <w:r>
        <w:rPr>
          <w:lang w:val="da-DK"/>
        </w:rPr>
        <w:t xml:space="preserve">Du </w:t>
      </w:r>
      <w:r w:rsidRPr="00D23517">
        <w:rPr>
          <w:b/>
          <w:lang w:val="da-DK"/>
        </w:rPr>
        <w:t>skal</w:t>
      </w:r>
      <w:r>
        <w:rPr>
          <w:b/>
          <w:lang w:val="da-DK"/>
        </w:rPr>
        <w:t xml:space="preserve"> </w:t>
      </w:r>
      <w:r w:rsidR="00390435">
        <w:rPr>
          <w:lang w:val="da-DK"/>
        </w:rPr>
        <w:t xml:space="preserve">bruge den baggrund, de </w:t>
      </w:r>
      <w:r w:rsidRPr="00D23517">
        <w:rPr>
          <w:lang w:val="da-DK"/>
        </w:rPr>
        <w:t>farver</w:t>
      </w:r>
      <w:r w:rsidR="00773C9D">
        <w:rPr>
          <w:lang w:val="da-DK"/>
        </w:rPr>
        <w:t xml:space="preserve"> og skrifttyper </w:t>
      </w:r>
      <w:r w:rsidR="0014283C">
        <w:rPr>
          <w:lang w:val="da-DK"/>
        </w:rPr>
        <w:t xml:space="preserve">som er i </w:t>
      </w:r>
      <w:r w:rsidR="001D131C">
        <w:rPr>
          <w:lang w:val="da-DK"/>
        </w:rPr>
        <w:t xml:space="preserve">Adobe XD </w:t>
      </w:r>
      <w:r>
        <w:rPr>
          <w:lang w:val="da-DK"/>
        </w:rPr>
        <w:t>filen.</w:t>
      </w:r>
    </w:p>
    <w:p w14:paraId="26EE0691" w14:textId="5B42A31E" w:rsidR="003319E7" w:rsidRDefault="003319E7" w:rsidP="000C08DB">
      <w:pPr>
        <w:spacing w:line="276" w:lineRule="auto"/>
        <w:rPr>
          <w:lang w:val="da-DK"/>
        </w:rPr>
      </w:pPr>
      <w:r>
        <w:rPr>
          <w:lang w:val="da-DK"/>
        </w:rPr>
        <w:t>Links i menuen</w:t>
      </w:r>
      <w:r w:rsidR="00666E33">
        <w:rPr>
          <w:lang w:val="da-DK"/>
        </w:rPr>
        <w:t xml:space="preserve"> </w:t>
      </w:r>
      <w:r w:rsidR="00666E33" w:rsidRPr="00666E33">
        <w:rPr>
          <w:b/>
          <w:lang w:val="da-DK"/>
        </w:rPr>
        <w:t>skal</w:t>
      </w:r>
      <w:r>
        <w:rPr>
          <w:lang w:val="da-DK"/>
        </w:rPr>
        <w:t xml:space="preserve"> være aktive og alle linke til index.html</w:t>
      </w:r>
      <w:r w:rsidR="00EF193C">
        <w:rPr>
          <w:lang w:val="da-DK"/>
        </w:rPr>
        <w:t xml:space="preserve">. </w:t>
      </w:r>
    </w:p>
    <w:p w14:paraId="147EB1E2" w14:textId="77777777" w:rsidR="00666E33" w:rsidRDefault="00666E33" w:rsidP="000C08DB">
      <w:pPr>
        <w:spacing w:line="276" w:lineRule="auto"/>
        <w:rPr>
          <w:lang w:val="da-DK"/>
        </w:rPr>
      </w:pPr>
      <w:r>
        <w:rPr>
          <w:lang w:val="da-DK"/>
        </w:rPr>
        <w:t xml:space="preserve">De sociale ikoner </w:t>
      </w:r>
      <w:r w:rsidRPr="00666E33">
        <w:rPr>
          <w:b/>
          <w:lang w:val="da-DK"/>
        </w:rPr>
        <w:t>skal</w:t>
      </w:r>
      <w:r>
        <w:rPr>
          <w:lang w:val="da-DK"/>
        </w:rPr>
        <w:t xml:space="preserve"> være aktive som links og linke til index.html</w:t>
      </w:r>
    </w:p>
    <w:p w14:paraId="5B7AF055" w14:textId="77777777" w:rsidR="00AF2806" w:rsidRDefault="00AF2806" w:rsidP="000C08DB">
      <w:pPr>
        <w:spacing w:line="276" w:lineRule="auto"/>
        <w:rPr>
          <w:lang w:val="da-DK"/>
        </w:rPr>
      </w:pPr>
      <w:r>
        <w:rPr>
          <w:lang w:val="da-DK"/>
        </w:rPr>
        <w:t xml:space="preserve">Teksten </w:t>
      </w:r>
      <w:r w:rsidRPr="00940338">
        <w:rPr>
          <w:b/>
          <w:lang w:val="da-DK"/>
        </w:rPr>
        <w:t xml:space="preserve">skal </w:t>
      </w:r>
      <w:r>
        <w:rPr>
          <w:lang w:val="da-DK"/>
        </w:rPr>
        <w:t>sættes ind som tekst i html filen og må altså ikke sættes ind som et billede.</w:t>
      </w:r>
    </w:p>
    <w:p w14:paraId="2CCE4B4A" w14:textId="51D7D8D6" w:rsidR="00CA6B82" w:rsidRDefault="00317B21" w:rsidP="000C08DB">
      <w:pPr>
        <w:spacing w:line="276" w:lineRule="auto"/>
        <w:rPr>
          <w:lang w:val="da-DK"/>
        </w:rPr>
      </w:pPr>
      <w:r>
        <w:rPr>
          <w:lang w:val="da-DK"/>
        </w:rPr>
        <w:t xml:space="preserve">HTML og CSS </w:t>
      </w:r>
      <w:r w:rsidRPr="00940338">
        <w:rPr>
          <w:b/>
          <w:lang w:val="da-DK"/>
        </w:rPr>
        <w:t>skal</w:t>
      </w:r>
      <w:r>
        <w:rPr>
          <w:lang w:val="da-DK"/>
        </w:rPr>
        <w:t xml:space="preserve"> være adskilt.</w:t>
      </w:r>
      <w:r w:rsidR="001F75E3">
        <w:rPr>
          <w:lang w:val="da-DK"/>
        </w:rPr>
        <w:t xml:space="preserve"> </w:t>
      </w:r>
      <w:r w:rsidR="00171C25">
        <w:rPr>
          <w:lang w:val="da-DK"/>
        </w:rPr>
        <w:t>Brug semanti</w:t>
      </w:r>
      <w:r w:rsidR="000F77CD">
        <w:rPr>
          <w:lang w:val="da-DK"/>
        </w:rPr>
        <w:t xml:space="preserve">sk </w:t>
      </w:r>
      <w:r w:rsidR="00390435">
        <w:rPr>
          <w:lang w:val="da-DK"/>
        </w:rPr>
        <w:t>korrekt HTML</w:t>
      </w:r>
      <w:r w:rsidR="000F77CD">
        <w:rPr>
          <w:lang w:val="da-DK"/>
        </w:rPr>
        <w:t xml:space="preserve">, og </w:t>
      </w:r>
      <w:r w:rsidR="00D809BC">
        <w:rPr>
          <w:lang w:val="da-DK"/>
        </w:rPr>
        <w:t xml:space="preserve">kommenteret og struktureret </w:t>
      </w:r>
      <w:r w:rsidR="000F77CD">
        <w:rPr>
          <w:lang w:val="da-DK"/>
        </w:rPr>
        <w:t>CSS for større overskuelighed og senere vedligeholdelse.</w:t>
      </w:r>
      <w:r w:rsidR="004E6107">
        <w:rPr>
          <w:lang w:val="da-DK"/>
        </w:rPr>
        <w:t xml:space="preserve"> </w:t>
      </w:r>
    </w:p>
    <w:p w14:paraId="6F0067EE" w14:textId="44FF370D" w:rsidR="00CA6B82" w:rsidRDefault="00D809BC" w:rsidP="000C08DB">
      <w:pPr>
        <w:spacing w:line="276" w:lineRule="auto"/>
        <w:rPr>
          <w:lang w:val="da-DK"/>
        </w:rPr>
      </w:pPr>
      <w:r>
        <w:rPr>
          <w:lang w:val="da-DK"/>
        </w:rPr>
        <w:t>Menuen skal</w:t>
      </w:r>
      <w:r w:rsidR="00CA6B82">
        <w:rPr>
          <w:lang w:val="da-DK"/>
        </w:rPr>
        <w:t xml:space="preserve"> skabes med CSS og ikke som grafik. </w:t>
      </w:r>
    </w:p>
    <w:p w14:paraId="76F168F6" w14:textId="7B0A6FC4" w:rsidR="00171C25" w:rsidRDefault="00CB0C1C" w:rsidP="000C08DB">
      <w:pPr>
        <w:spacing w:line="276" w:lineRule="auto"/>
        <w:rPr>
          <w:lang w:val="da-DK"/>
        </w:rPr>
      </w:pPr>
      <w:r>
        <w:rPr>
          <w:lang w:val="da-DK"/>
        </w:rPr>
        <w:t xml:space="preserve">Husk!!  </w:t>
      </w:r>
      <w:r w:rsidR="00CA6B82">
        <w:rPr>
          <w:lang w:val="da-DK"/>
        </w:rPr>
        <w:t>Dokumenter din kode med</w:t>
      </w:r>
      <w:r w:rsidR="004E6107">
        <w:rPr>
          <w:lang w:val="da-DK"/>
        </w:rPr>
        <w:t xml:space="preserve"> </w:t>
      </w:r>
      <w:r w:rsidR="00D809BC">
        <w:rPr>
          <w:lang w:val="da-DK"/>
        </w:rPr>
        <w:t>kommentarer</w:t>
      </w:r>
      <w:r w:rsidR="004E6107">
        <w:rPr>
          <w:lang w:val="da-DK"/>
        </w:rPr>
        <w:t>.</w:t>
      </w:r>
    </w:p>
    <w:p w14:paraId="17357602" w14:textId="1F596F94" w:rsidR="001F75E3" w:rsidRDefault="001F75E3" w:rsidP="000C08DB">
      <w:pPr>
        <w:spacing w:line="276" w:lineRule="auto"/>
        <w:rPr>
          <w:lang w:val="da-DK"/>
        </w:rPr>
      </w:pPr>
      <w:r w:rsidRPr="000641EC">
        <w:rPr>
          <w:b/>
          <w:lang w:val="da-DK"/>
        </w:rPr>
        <w:t>NB:</w:t>
      </w:r>
      <w:r w:rsidR="00390435">
        <w:rPr>
          <w:lang w:val="da-DK"/>
        </w:rPr>
        <w:t xml:space="preserve"> </w:t>
      </w:r>
      <w:r>
        <w:rPr>
          <w:lang w:val="da-DK"/>
        </w:rPr>
        <w:t>Baggrunds</w:t>
      </w:r>
      <w:r w:rsidR="00D809BC">
        <w:rPr>
          <w:lang w:val="da-DK"/>
        </w:rPr>
        <w:t>billedet</w:t>
      </w:r>
      <w:r>
        <w:rPr>
          <w:lang w:val="da-DK"/>
        </w:rPr>
        <w:t xml:space="preserve">, som vil kunne ses i browser til højre og venstre for sitet, </w:t>
      </w:r>
      <w:r w:rsidR="00D809BC">
        <w:rPr>
          <w:lang w:val="da-DK"/>
        </w:rPr>
        <w:t>skal som alle billederne – også eksporteres fr</w:t>
      </w:r>
      <w:r w:rsidR="0014283C">
        <w:rPr>
          <w:lang w:val="da-DK"/>
        </w:rPr>
        <w:t>a</w:t>
      </w:r>
      <w:r w:rsidR="00D809BC">
        <w:rPr>
          <w:lang w:val="da-DK"/>
        </w:rPr>
        <w:t xml:space="preserve"> </w:t>
      </w:r>
      <w:r w:rsidR="001D131C">
        <w:rPr>
          <w:lang w:val="da-DK"/>
        </w:rPr>
        <w:t xml:space="preserve">Adobe XD </w:t>
      </w:r>
      <w:r w:rsidR="00D809BC">
        <w:rPr>
          <w:lang w:val="da-DK"/>
        </w:rPr>
        <w:t>filen. Baggrundsfa</w:t>
      </w:r>
      <w:r w:rsidR="0014283C">
        <w:rPr>
          <w:lang w:val="da-DK"/>
        </w:rPr>
        <w:t>r</w:t>
      </w:r>
      <w:r w:rsidR="00D809BC">
        <w:rPr>
          <w:lang w:val="da-DK"/>
        </w:rPr>
        <w:t>ven bag</w:t>
      </w:r>
      <w:r w:rsidR="0014283C">
        <w:rPr>
          <w:lang w:val="da-DK"/>
        </w:rPr>
        <w:t xml:space="preserve"> baggrundsbilledet</w:t>
      </w:r>
      <w:r w:rsidR="00D809BC">
        <w:rPr>
          <w:lang w:val="da-DK"/>
        </w:rPr>
        <w:t xml:space="preserve">, skal være sort. </w:t>
      </w:r>
    </w:p>
    <w:p w14:paraId="2892230F" w14:textId="411A23A0" w:rsidR="009460A8" w:rsidRPr="009460A8" w:rsidRDefault="009460A8" w:rsidP="000C08DB">
      <w:pPr>
        <w:spacing w:line="276" w:lineRule="auto"/>
        <w:rPr>
          <w:lang w:val="da-DK"/>
        </w:rPr>
      </w:pPr>
      <w:r>
        <w:rPr>
          <w:b/>
          <w:lang w:val="da-DK"/>
        </w:rPr>
        <w:t xml:space="preserve">NB: </w:t>
      </w:r>
      <w:r>
        <w:rPr>
          <w:lang w:val="da-DK"/>
        </w:rPr>
        <w:t xml:space="preserve">Formularen til </w:t>
      </w:r>
      <w:r w:rsidR="009366C8">
        <w:rPr>
          <w:lang w:val="da-DK"/>
        </w:rPr>
        <w:t>kontakt</w:t>
      </w:r>
      <w:r>
        <w:rPr>
          <w:lang w:val="da-DK"/>
        </w:rPr>
        <w:t xml:space="preserve"> skal</w:t>
      </w:r>
      <w:r w:rsidR="009D4D0A">
        <w:rPr>
          <w:lang w:val="da-DK"/>
        </w:rPr>
        <w:t xml:space="preserve"> KUN</w:t>
      </w:r>
      <w:r>
        <w:rPr>
          <w:lang w:val="da-DK"/>
        </w:rPr>
        <w:t xml:space="preserve"> laves med html5 validering, IKKE Java-script validering. </w:t>
      </w:r>
    </w:p>
    <w:p w14:paraId="3CBDC49E" w14:textId="26A2CF13" w:rsidR="000641EC" w:rsidRDefault="000641EC" w:rsidP="000C08DB">
      <w:pPr>
        <w:spacing w:line="276" w:lineRule="auto"/>
        <w:rPr>
          <w:lang w:val="da-DK"/>
        </w:rPr>
      </w:pPr>
      <w:r w:rsidRPr="000F77CD">
        <w:rPr>
          <w:b/>
          <w:lang w:val="da-DK"/>
        </w:rPr>
        <w:lastRenderedPageBreak/>
        <w:t>NB:</w:t>
      </w:r>
      <w:r>
        <w:rPr>
          <w:lang w:val="da-DK"/>
        </w:rPr>
        <w:t xml:space="preserve"> du skal demonstrere</w:t>
      </w:r>
      <w:r w:rsidR="000F77CD">
        <w:rPr>
          <w:lang w:val="da-DK"/>
        </w:rPr>
        <w:t xml:space="preserve"> at du kan reproducere den udleverede designfil så nøjagtigt som muligt. </w:t>
      </w:r>
    </w:p>
    <w:p w14:paraId="7074059E" w14:textId="3A6AF494" w:rsidR="00C87570" w:rsidRDefault="00C87570" w:rsidP="000C08DB">
      <w:pPr>
        <w:spacing w:line="276" w:lineRule="auto"/>
        <w:rPr>
          <w:lang w:val="da-DK"/>
        </w:rPr>
      </w:pPr>
      <w:r>
        <w:rPr>
          <w:lang w:val="da-DK"/>
        </w:rPr>
        <w:t>Test og valider din side.</w:t>
      </w:r>
    </w:p>
    <w:p w14:paraId="09F10BE4" w14:textId="77777777" w:rsidR="00C87570" w:rsidRDefault="00C87570" w:rsidP="000C08DB">
      <w:pPr>
        <w:spacing w:line="276" w:lineRule="auto"/>
        <w:rPr>
          <w:lang w:val="da-DK"/>
        </w:rPr>
      </w:pPr>
    </w:p>
    <w:p w14:paraId="0CAF19DC" w14:textId="745F04B8" w:rsidR="008840B6" w:rsidRPr="00CA19FE" w:rsidRDefault="00907134" w:rsidP="0052174A">
      <w:pPr>
        <w:pStyle w:val="Titel"/>
        <w:rPr>
          <w:sz w:val="56"/>
          <w:szCs w:val="56"/>
          <w:lang w:val="da-DK"/>
        </w:rPr>
      </w:pPr>
      <w:r w:rsidRPr="00CA19FE">
        <w:rPr>
          <w:sz w:val="56"/>
          <w:szCs w:val="56"/>
          <w:lang w:val="da-DK"/>
        </w:rPr>
        <w:t xml:space="preserve">Opgave 2: </w:t>
      </w:r>
      <w:r w:rsidR="00EF193C" w:rsidRPr="00CA19FE">
        <w:rPr>
          <w:sz w:val="56"/>
          <w:szCs w:val="56"/>
          <w:lang w:val="da-DK"/>
        </w:rPr>
        <w:t>Planlægning</w:t>
      </w:r>
    </w:p>
    <w:p w14:paraId="7664E3EA" w14:textId="77777777" w:rsidR="008840B6" w:rsidRDefault="008840B6" w:rsidP="008840B6">
      <w:pPr>
        <w:spacing w:line="276" w:lineRule="auto"/>
        <w:rPr>
          <w:lang w:val="da-DK"/>
        </w:rPr>
      </w:pPr>
    </w:p>
    <w:p w14:paraId="66AFD355" w14:textId="024B3FF8" w:rsidR="001D131C" w:rsidRDefault="00EF085D" w:rsidP="008840B6">
      <w:pPr>
        <w:spacing w:line="276" w:lineRule="auto"/>
        <w:rPr>
          <w:lang w:val="da-DK"/>
        </w:rPr>
      </w:pPr>
      <w:r>
        <w:rPr>
          <w:lang w:val="da-DK"/>
        </w:rPr>
        <w:t xml:space="preserve">Du skal </w:t>
      </w:r>
      <w:r w:rsidR="00EF193C">
        <w:rPr>
          <w:lang w:val="da-DK"/>
        </w:rPr>
        <w:t>lave en wireframe til en</w:t>
      </w:r>
      <w:r>
        <w:rPr>
          <w:lang w:val="da-DK"/>
        </w:rPr>
        <w:t xml:space="preserve"> version af siden til mobiltelefonskærme på 320px.</w:t>
      </w:r>
      <w:r w:rsidR="001D131C">
        <w:rPr>
          <w:lang w:val="da-DK"/>
        </w:rPr>
        <w:t xml:space="preserve"> </w:t>
      </w:r>
      <w:r w:rsidR="00D03DFE">
        <w:rPr>
          <w:lang w:val="da-DK"/>
        </w:rPr>
        <w:t>De</w:t>
      </w:r>
      <w:r w:rsidR="00EF193C">
        <w:rPr>
          <w:lang w:val="da-DK"/>
        </w:rPr>
        <w:t>nne</w:t>
      </w:r>
      <w:r w:rsidR="001D131C">
        <w:rPr>
          <w:lang w:val="da-DK"/>
        </w:rPr>
        <w:t xml:space="preserve"> version af</w:t>
      </w:r>
      <w:r w:rsidR="00EF193C">
        <w:rPr>
          <w:lang w:val="da-DK"/>
        </w:rPr>
        <w:t xml:space="preserve"> side</w:t>
      </w:r>
      <w:r w:rsidR="00D03DFE">
        <w:rPr>
          <w:lang w:val="da-DK"/>
        </w:rPr>
        <w:t xml:space="preserve"> skal </w:t>
      </w:r>
      <w:r w:rsidR="00D03DFE" w:rsidRPr="00D03DFE">
        <w:rPr>
          <w:b/>
          <w:lang w:val="da-DK"/>
        </w:rPr>
        <w:t>ikke</w:t>
      </w:r>
      <w:r w:rsidR="00D03DFE">
        <w:rPr>
          <w:lang w:val="da-DK"/>
        </w:rPr>
        <w:t xml:space="preserve"> bygges i kode.</w:t>
      </w:r>
    </w:p>
    <w:p w14:paraId="0FB5FD01" w14:textId="26E9F188" w:rsidR="00EF085D" w:rsidRDefault="00EF193C" w:rsidP="008840B6">
      <w:pPr>
        <w:spacing w:line="276" w:lineRule="auto"/>
        <w:rPr>
          <w:lang w:val="da-DK"/>
        </w:rPr>
      </w:pPr>
      <w:r>
        <w:rPr>
          <w:lang w:val="da-DK"/>
        </w:rPr>
        <w:t>Wireframen</w:t>
      </w:r>
      <w:r w:rsidR="00813D86">
        <w:rPr>
          <w:lang w:val="da-DK"/>
        </w:rPr>
        <w:t xml:space="preserve"> skal tage hensyn til</w:t>
      </w:r>
      <w:r w:rsidR="003E068A">
        <w:rPr>
          <w:lang w:val="da-DK"/>
        </w:rPr>
        <w:t xml:space="preserve"> brugervenlighed på små skærme, og skal indeholde alt indholdet fra den oprindelige side i relevant rækkefølge.</w:t>
      </w:r>
    </w:p>
    <w:p w14:paraId="02721C88" w14:textId="56C8A1D4" w:rsidR="003C1F1E" w:rsidRDefault="00EF193C" w:rsidP="008840B6">
      <w:pPr>
        <w:spacing w:line="276" w:lineRule="auto"/>
        <w:rPr>
          <w:lang w:val="da-DK"/>
        </w:rPr>
      </w:pPr>
      <w:r>
        <w:rPr>
          <w:lang w:val="da-DK"/>
        </w:rPr>
        <w:t xml:space="preserve">Wireframen skal laves med mål, </w:t>
      </w:r>
      <w:r w:rsidR="00847594">
        <w:rPr>
          <w:lang w:val="da-DK"/>
        </w:rPr>
        <w:t xml:space="preserve">navne på komponenterne (header, </w:t>
      </w:r>
      <w:proofErr w:type="spellStart"/>
      <w:r w:rsidR="00847594">
        <w:rPr>
          <w:lang w:val="da-DK"/>
        </w:rPr>
        <w:t>section</w:t>
      </w:r>
      <w:proofErr w:type="spellEnd"/>
      <w:r w:rsidR="00847594">
        <w:rPr>
          <w:lang w:val="da-DK"/>
        </w:rPr>
        <w:t xml:space="preserve">, </w:t>
      </w:r>
      <w:proofErr w:type="spellStart"/>
      <w:r w:rsidR="00847594">
        <w:rPr>
          <w:lang w:val="da-DK"/>
        </w:rPr>
        <w:t>footer</w:t>
      </w:r>
      <w:proofErr w:type="spellEnd"/>
      <w:r w:rsidR="00847594">
        <w:rPr>
          <w:lang w:val="da-DK"/>
        </w:rPr>
        <w:t xml:space="preserve">, osv.) </w:t>
      </w:r>
      <w:proofErr w:type="spellStart"/>
      <w:r>
        <w:rPr>
          <w:lang w:val="da-DK"/>
        </w:rPr>
        <w:t>fil-navne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linksnavne</w:t>
      </w:r>
      <w:proofErr w:type="spellEnd"/>
      <w:r>
        <w:rPr>
          <w:lang w:val="da-DK"/>
        </w:rPr>
        <w:t xml:space="preserve">. </w:t>
      </w:r>
    </w:p>
    <w:p w14:paraId="42BC6AB1" w14:textId="300D1D34" w:rsidR="00907134" w:rsidRDefault="00EF193C" w:rsidP="008840B6">
      <w:pPr>
        <w:spacing w:line="276" w:lineRule="auto"/>
        <w:rPr>
          <w:lang w:val="da-DK"/>
        </w:rPr>
      </w:pPr>
      <w:r>
        <w:rPr>
          <w:lang w:val="da-DK"/>
        </w:rPr>
        <w:t xml:space="preserve">Wireframen skal gemmes i PDF format i afleveringsmappen. </w:t>
      </w:r>
      <w:r w:rsidR="00847594">
        <w:rPr>
          <w:lang w:val="da-DK"/>
        </w:rPr>
        <w:br/>
        <w:t xml:space="preserve">Du </w:t>
      </w:r>
      <w:r w:rsidR="001D131C">
        <w:rPr>
          <w:lang w:val="da-DK"/>
        </w:rPr>
        <w:t>skal</w:t>
      </w:r>
      <w:r w:rsidR="00847594">
        <w:rPr>
          <w:lang w:val="da-DK"/>
        </w:rPr>
        <w:t xml:space="preserve"> lave wireframen i </w:t>
      </w:r>
      <w:r w:rsidR="001D131C">
        <w:rPr>
          <w:lang w:val="da-DK"/>
        </w:rPr>
        <w:t>Adobe XD.</w:t>
      </w:r>
      <w:r w:rsidR="00847594">
        <w:rPr>
          <w:lang w:val="da-DK"/>
        </w:rPr>
        <w:t xml:space="preserve"> </w:t>
      </w:r>
    </w:p>
    <w:p w14:paraId="164C40DA" w14:textId="77777777" w:rsidR="00B05D61" w:rsidRDefault="00B05D61" w:rsidP="008840B6">
      <w:pPr>
        <w:spacing w:line="276" w:lineRule="auto"/>
        <w:rPr>
          <w:lang w:val="da-DK"/>
        </w:rPr>
      </w:pPr>
    </w:p>
    <w:p w14:paraId="4DF8FBF7" w14:textId="040AAD9F" w:rsidR="00D72D4C" w:rsidRPr="009404F5" w:rsidRDefault="00D72D4C" w:rsidP="009404F5">
      <w:pPr>
        <w:spacing w:line="276" w:lineRule="auto"/>
        <w:rPr>
          <w:lang w:val="da-DK"/>
        </w:rPr>
      </w:pPr>
    </w:p>
    <w:p w14:paraId="635CA2CA" w14:textId="031EC1AF" w:rsidR="00181C0E" w:rsidRPr="009460A8" w:rsidRDefault="00181C0E" w:rsidP="00342B28">
      <w:pPr>
        <w:pStyle w:val="Titel"/>
        <w:rPr>
          <w:sz w:val="56"/>
          <w:szCs w:val="56"/>
          <w:lang w:val="da-DK"/>
        </w:rPr>
      </w:pPr>
      <w:r w:rsidRPr="009460A8">
        <w:rPr>
          <w:sz w:val="56"/>
          <w:szCs w:val="56"/>
          <w:lang w:val="da-DK"/>
        </w:rPr>
        <w:t>Opgave 3: Programmering</w:t>
      </w:r>
    </w:p>
    <w:p w14:paraId="2846D382" w14:textId="77777777" w:rsidR="00181C0E" w:rsidRDefault="00181C0E" w:rsidP="00AE7967">
      <w:pPr>
        <w:spacing w:after="0" w:line="276" w:lineRule="auto"/>
        <w:rPr>
          <w:lang w:val="da-DK"/>
        </w:rPr>
      </w:pPr>
    </w:p>
    <w:p w14:paraId="7C75A59A" w14:textId="43418B54" w:rsidR="00512CD1" w:rsidRDefault="00181C0E" w:rsidP="009460A8">
      <w:pPr>
        <w:spacing w:line="276" w:lineRule="auto"/>
        <w:rPr>
          <w:lang w:val="da-DK"/>
        </w:rPr>
      </w:pPr>
      <w:r>
        <w:rPr>
          <w:lang w:val="da-DK"/>
        </w:rPr>
        <w:t xml:space="preserve">Du skal </w:t>
      </w:r>
      <w:r w:rsidR="00837C8A">
        <w:rPr>
          <w:lang w:val="da-DK"/>
        </w:rPr>
        <w:t xml:space="preserve">demonstrere dit kendskab </w:t>
      </w:r>
      <w:r w:rsidR="00946C89">
        <w:rPr>
          <w:lang w:val="da-DK"/>
        </w:rPr>
        <w:t xml:space="preserve">til grundlæggende programmering, ved at </w:t>
      </w:r>
      <w:r w:rsidR="009460A8">
        <w:rPr>
          <w:lang w:val="da-DK"/>
        </w:rPr>
        <w:t xml:space="preserve">lave en slider med 3 billeder på forsiden. Billederne ligger under ”slider mappen”.  Der skal være link på hver slidebillede til index.html. </w:t>
      </w:r>
      <w:r w:rsidR="00CA19FE">
        <w:rPr>
          <w:lang w:val="da-DK"/>
        </w:rPr>
        <w:br/>
        <w:t xml:space="preserve">Der skal være pile i siderne til næste/forrige slider, og/eller prikker i bunden til slider-navigation. </w:t>
      </w:r>
    </w:p>
    <w:p w14:paraId="27AECA3F" w14:textId="3D803630" w:rsidR="009460A8" w:rsidRDefault="009460A8" w:rsidP="009460A8">
      <w:pPr>
        <w:spacing w:line="276" w:lineRule="auto"/>
        <w:rPr>
          <w:lang w:val="da-DK"/>
        </w:rPr>
      </w:pPr>
    </w:p>
    <w:sectPr w:rsidR="009460A8" w:rsidSect="00AE7967">
      <w:pgSz w:w="12240" w:h="15840"/>
      <w:pgMar w:top="1440" w:right="1440" w:bottom="9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8695E" w14:textId="77777777" w:rsidR="00871551" w:rsidRDefault="00871551" w:rsidP="00032E1B">
      <w:pPr>
        <w:spacing w:after="0" w:line="240" w:lineRule="auto"/>
      </w:pPr>
      <w:r>
        <w:separator/>
      </w:r>
    </w:p>
  </w:endnote>
  <w:endnote w:type="continuationSeparator" w:id="0">
    <w:p w14:paraId="22CC2A0F" w14:textId="77777777" w:rsidR="00871551" w:rsidRDefault="00871551" w:rsidP="0003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EE23A" w14:textId="77777777" w:rsidR="00871551" w:rsidRDefault="00871551" w:rsidP="00032E1B">
      <w:pPr>
        <w:spacing w:after="0" w:line="240" w:lineRule="auto"/>
      </w:pPr>
      <w:r>
        <w:separator/>
      </w:r>
    </w:p>
  </w:footnote>
  <w:footnote w:type="continuationSeparator" w:id="0">
    <w:p w14:paraId="587A43BB" w14:textId="77777777" w:rsidR="00871551" w:rsidRDefault="00871551" w:rsidP="00032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BC0"/>
    <w:rsid w:val="000054D9"/>
    <w:rsid w:val="00031022"/>
    <w:rsid w:val="00032E1B"/>
    <w:rsid w:val="000641EC"/>
    <w:rsid w:val="000A3CB3"/>
    <w:rsid w:val="000B520E"/>
    <w:rsid w:val="000C08DB"/>
    <w:rsid w:val="000E00B0"/>
    <w:rsid w:val="000F26D4"/>
    <w:rsid w:val="000F4FD0"/>
    <w:rsid w:val="000F77CD"/>
    <w:rsid w:val="001256B9"/>
    <w:rsid w:val="0014283C"/>
    <w:rsid w:val="00142BC0"/>
    <w:rsid w:val="0015527D"/>
    <w:rsid w:val="001615EE"/>
    <w:rsid w:val="00171C25"/>
    <w:rsid w:val="00180F65"/>
    <w:rsid w:val="00181C0E"/>
    <w:rsid w:val="00184360"/>
    <w:rsid w:val="001B33A0"/>
    <w:rsid w:val="001C1829"/>
    <w:rsid w:val="001D131C"/>
    <w:rsid w:val="001E41E7"/>
    <w:rsid w:val="001F75E3"/>
    <w:rsid w:val="0020222B"/>
    <w:rsid w:val="00203DFD"/>
    <w:rsid w:val="00223828"/>
    <w:rsid w:val="00225B8C"/>
    <w:rsid w:val="00253126"/>
    <w:rsid w:val="00270366"/>
    <w:rsid w:val="002875D4"/>
    <w:rsid w:val="00295636"/>
    <w:rsid w:val="002B0EE5"/>
    <w:rsid w:val="002C7774"/>
    <w:rsid w:val="002C7C26"/>
    <w:rsid w:val="002E2D7E"/>
    <w:rsid w:val="002E5094"/>
    <w:rsid w:val="002F294A"/>
    <w:rsid w:val="00305350"/>
    <w:rsid w:val="00317B21"/>
    <w:rsid w:val="003219AD"/>
    <w:rsid w:val="003319E7"/>
    <w:rsid w:val="00342B28"/>
    <w:rsid w:val="00360C64"/>
    <w:rsid w:val="00390435"/>
    <w:rsid w:val="003A4DB0"/>
    <w:rsid w:val="003B34E7"/>
    <w:rsid w:val="003C1F1E"/>
    <w:rsid w:val="003E068A"/>
    <w:rsid w:val="00433EAF"/>
    <w:rsid w:val="004602CD"/>
    <w:rsid w:val="00470B40"/>
    <w:rsid w:val="004A7B2F"/>
    <w:rsid w:val="004B2EFF"/>
    <w:rsid w:val="004C2043"/>
    <w:rsid w:val="004E6107"/>
    <w:rsid w:val="004F0835"/>
    <w:rsid w:val="004F3D22"/>
    <w:rsid w:val="0050531F"/>
    <w:rsid w:val="00512CD1"/>
    <w:rsid w:val="00516951"/>
    <w:rsid w:val="00521011"/>
    <w:rsid w:val="0052174A"/>
    <w:rsid w:val="005556E2"/>
    <w:rsid w:val="00560FE6"/>
    <w:rsid w:val="0059605C"/>
    <w:rsid w:val="005C66C0"/>
    <w:rsid w:val="005C691C"/>
    <w:rsid w:val="005D7759"/>
    <w:rsid w:val="006028D1"/>
    <w:rsid w:val="006355C6"/>
    <w:rsid w:val="00666E33"/>
    <w:rsid w:val="0066739F"/>
    <w:rsid w:val="006901A7"/>
    <w:rsid w:val="006A347D"/>
    <w:rsid w:val="006E28E0"/>
    <w:rsid w:val="006F2B85"/>
    <w:rsid w:val="00704660"/>
    <w:rsid w:val="00736246"/>
    <w:rsid w:val="00773C9D"/>
    <w:rsid w:val="00773E00"/>
    <w:rsid w:val="00782193"/>
    <w:rsid w:val="00782EE8"/>
    <w:rsid w:val="007B4E29"/>
    <w:rsid w:val="007B7059"/>
    <w:rsid w:val="007D1545"/>
    <w:rsid w:val="00813D86"/>
    <w:rsid w:val="00837C8A"/>
    <w:rsid w:val="008401C0"/>
    <w:rsid w:val="00843C9F"/>
    <w:rsid w:val="00847594"/>
    <w:rsid w:val="0085020C"/>
    <w:rsid w:val="00866DA5"/>
    <w:rsid w:val="00871551"/>
    <w:rsid w:val="00877A22"/>
    <w:rsid w:val="008840B6"/>
    <w:rsid w:val="008B3761"/>
    <w:rsid w:val="008C76F7"/>
    <w:rsid w:val="00904D52"/>
    <w:rsid w:val="00907134"/>
    <w:rsid w:val="00915BDB"/>
    <w:rsid w:val="009366C8"/>
    <w:rsid w:val="00940338"/>
    <w:rsid w:val="009404F5"/>
    <w:rsid w:val="00944A04"/>
    <w:rsid w:val="009460A8"/>
    <w:rsid w:val="00946C89"/>
    <w:rsid w:val="00974575"/>
    <w:rsid w:val="0097582E"/>
    <w:rsid w:val="009854C4"/>
    <w:rsid w:val="00997B60"/>
    <w:rsid w:val="009C40CE"/>
    <w:rsid w:val="009D4D0A"/>
    <w:rsid w:val="009E28F7"/>
    <w:rsid w:val="009F2672"/>
    <w:rsid w:val="00A04337"/>
    <w:rsid w:val="00A21CBA"/>
    <w:rsid w:val="00A6548E"/>
    <w:rsid w:val="00AE7249"/>
    <w:rsid w:val="00AE7967"/>
    <w:rsid w:val="00AF2806"/>
    <w:rsid w:val="00B05D61"/>
    <w:rsid w:val="00B9639E"/>
    <w:rsid w:val="00BC029F"/>
    <w:rsid w:val="00BD036E"/>
    <w:rsid w:val="00BD068B"/>
    <w:rsid w:val="00BF77EF"/>
    <w:rsid w:val="00C65BAC"/>
    <w:rsid w:val="00C7568C"/>
    <w:rsid w:val="00C8393F"/>
    <w:rsid w:val="00C83C98"/>
    <w:rsid w:val="00C87570"/>
    <w:rsid w:val="00CA19FE"/>
    <w:rsid w:val="00CA6B82"/>
    <w:rsid w:val="00CB0C1C"/>
    <w:rsid w:val="00CB2315"/>
    <w:rsid w:val="00CC7D0B"/>
    <w:rsid w:val="00CD0689"/>
    <w:rsid w:val="00D03DFE"/>
    <w:rsid w:val="00D17F3A"/>
    <w:rsid w:val="00D23517"/>
    <w:rsid w:val="00D675B6"/>
    <w:rsid w:val="00D72D4C"/>
    <w:rsid w:val="00D809BC"/>
    <w:rsid w:val="00DB7897"/>
    <w:rsid w:val="00DD3295"/>
    <w:rsid w:val="00DD479E"/>
    <w:rsid w:val="00E165A0"/>
    <w:rsid w:val="00E6173D"/>
    <w:rsid w:val="00E72ABD"/>
    <w:rsid w:val="00EC256A"/>
    <w:rsid w:val="00EC6F96"/>
    <w:rsid w:val="00ED6220"/>
    <w:rsid w:val="00EF085D"/>
    <w:rsid w:val="00EF193C"/>
    <w:rsid w:val="00EF4EF5"/>
    <w:rsid w:val="00F12446"/>
    <w:rsid w:val="00F25258"/>
    <w:rsid w:val="00F25A28"/>
    <w:rsid w:val="00F33699"/>
    <w:rsid w:val="00F55991"/>
    <w:rsid w:val="00F60B40"/>
    <w:rsid w:val="00F82F4A"/>
    <w:rsid w:val="00F9309E"/>
    <w:rsid w:val="00FA1FA4"/>
    <w:rsid w:val="00FB0763"/>
    <w:rsid w:val="00FB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4BA6DF"/>
  <w15:docId w15:val="{C909B926-9263-46EB-A49C-14DA7879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BC0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Bogenstitel">
    <w:name w:val="Book Title"/>
    <w:basedOn w:val="Standardskrifttypeiafsnit"/>
    <w:uiPriority w:val="33"/>
    <w:qFormat/>
    <w:rPr>
      <w:b/>
      <w:bCs/>
      <w:caps w:val="0"/>
      <w:smallCaps/>
      <w:spacing w:val="10"/>
    </w:rPr>
  </w:style>
  <w:style w:type="paragraph" w:styleId="Billedtekst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Fremhv">
    <w:name w:val="Emphasis"/>
    <w:basedOn w:val="Standardskrifttypeiafsnit"/>
    <w:uiPriority w:val="20"/>
    <w:qFormat/>
    <w:rPr>
      <w:i/>
      <w:iCs/>
      <w:color w:val="000000" w:themeColor="text1"/>
    </w:rPr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Kraftigfremhvning">
    <w:name w:val="Intense Emphasis"/>
    <w:basedOn w:val="Standardskrifttypeiafsnit"/>
    <w:uiPriority w:val="21"/>
    <w:qFormat/>
    <w:rPr>
      <w:b/>
      <w:bCs/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Pr>
      <w:color w:val="B01513" w:themeColor="accent1"/>
      <w:sz w:val="28"/>
      <w:szCs w:val="28"/>
    </w:rPr>
  </w:style>
  <w:style w:type="character" w:styleId="Kraftighenvisning">
    <w:name w:val="Intense Reference"/>
    <w:basedOn w:val="Standardskrifttypeiafsni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rdskrifttypeiafsnit"/>
    <w:unhideWhenUsed/>
    <w:rPr>
      <w:color w:val="4FB8C1" w:themeColor="text2" w:themeTint="99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Pr>
      <w:color w:val="9DFFCB" w:themeColor="followedHyperlink"/>
      <w:u w:val="single"/>
    </w:rPr>
  </w:style>
  <w:style w:type="paragraph" w:styleId="Ingenafstand">
    <w:name w:val="No Spacing"/>
    <w:link w:val="IngenafstandTegn"/>
    <w:uiPriority w:val="1"/>
    <w:qFormat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</w:style>
  <w:style w:type="paragraph" w:styleId="Citat">
    <w:name w:val="Quote"/>
    <w:basedOn w:val="Normal"/>
    <w:next w:val="Normal"/>
    <w:link w:val="CitatTegn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Tegn">
    <w:name w:val="Citat Tegn"/>
    <w:basedOn w:val="Standardskrifttypeiafsnit"/>
    <w:link w:val="Citat"/>
    <w:uiPriority w:val="29"/>
    <w:rPr>
      <w:rFonts w:asciiTheme="majorHAnsi" w:eastAsiaTheme="majorEastAsia" w:hAnsiTheme="majorHAnsi" w:cstheme="majorBidi"/>
    </w:rPr>
  </w:style>
  <w:style w:type="character" w:styleId="Strk">
    <w:name w:val="Strong"/>
    <w:basedOn w:val="Standardskrifttypeiafsnit"/>
    <w:uiPriority w:val="22"/>
    <w:qFormat/>
    <w:rPr>
      <w:b/>
      <w:bCs/>
    </w:rPr>
  </w:style>
  <w:style w:type="paragraph" w:styleId="Undertitel">
    <w:name w:val="Subtitle"/>
    <w:basedOn w:val="Normal"/>
    <w:next w:val="Normal"/>
    <w:link w:val="UndertitelTegn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Pr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Pr>
      <w:i/>
      <w:iCs/>
      <w:color w:val="595959" w:themeColor="text1" w:themeTint="A6"/>
    </w:rPr>
  </w:style>
  <w:style w:type="character" w:styleId="Svaghenvisning">
    <w:name w:val="Subtle Reference"/>
    <w:basedOn w:val="Standardskrifttypeiafsni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Normal"/>
    <w:next w:val="Normal"/>
    <w:link w:val="Ti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032E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32E1B"/>
    <w:rPr>
      <w:sz w:val="24"/>
    </w:rPr>
  </w:style>
  <w:style w:type="paragraph" w:styleId="Sidefod">
    <w:name w:val="footer"/>
    <w:basedOn w:val="Normal"/>
    <w:link w:val="SidefodTegn"/>
    <w:uiPriority w:val="99"/>
    <w:unhideWhenUsed/>
    <w:rsid w:val="00032E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32E1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4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per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2E253C1-2DCD-461C-8DE2-70CFAAA0BA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C:\Users\Topper\AppData\Roaming\Microsoft\Templates\Ion design (blank).dotx</Template>
  <TotalTime>35</TotalTime>
  <Pages>3</Pages>
  <Words>532</Words>
  <Characters>3247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Topper</dc:creator>
  <cp:keywords/>
  <cp:lastModifiedBy>Srdjan Bardak Lukic</cp:lastModifiedBy>
  <cp:revision>22</cp:revision>
  <cp:lastPrinted>2015-06-04T13:08:00Z</cp:lastPrinted>
  <dcterms:created xsi:type="dcterms:W3CDTF">2019-01-06T12:25:00Z</dcterms:created>
  <dcterms:modified xsi:type="dcterms:W3CDTF">2021-05-05T10:32:00Z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